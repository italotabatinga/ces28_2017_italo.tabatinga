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CF" w:rsidRPr="00BB7F0F" w:rsidRDefault="000E2CCF" w:rsidP="000A482A">
      <w:pPr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</w:p>
    <w:p w:rsidR="000E2CCF" w:rsidRPr="00B830F8" w:rsidRDefault="000E2CCF" w:rsidP="000A482A">
      <w:pPr>
        <w:jc w:val="center"/>
        <w:rPr>
          <w:rFonts w:ascii="Comic Sans MS" w:hAnsi="Comic Sans MS"/>
          <w:color w:val="FF0000"/>
          <w:sz w:val="36"/>
        </w:rPr>
      </w:pPr>
      <w:r w:rsidRPr="00B830F8">
        <w:rPr>
          <w:rFonts w:ascii="Comic Sans MS" w:hAnsi="Comic Sans MS"/>
          <w:color w:val="FF0000"/>
          <w:sz w:val="36"/>
        </w:rPr>
        <w:t>WebQuest</w:t>
      </w:r>
    </w:p>
    <w:p w:rsidR="000E2CCF" w:rsidRPr="00B830F8" w:rsidRDefault="000E2CCF" w:rsidP="000A482A">
      <w:pPr>
        <w:jc w:val="center"/>
        <w:rPr>
          <w:rFonts w:ascii="Comic Sans MS" w:hAnsi="Comic Sans MS"/>
          <w:sz w:val="36"/>
          <w:u w:val="single"/>
        </w:rPr>
      </w:pPr>
      <w:r w:rsidRPr="00B830F8">
        <w:rPr>
          <w:rFonts w:ascii="Comic Sans MS" w:hAnsi="Comic Sans MS"/>
          <w:sz w:val="36"/>
          <w:u w:val="single"/>
        </w:rPr>
        <w:t xml:space="preserve">Aula Semana 09 </w:t>
      </w:r>
    </w:p>
    <w:p w:rsidR="000E2CCF" w:rsidRPr="00B830F8" w:rsidRDefault="000E2CCF" w:rsidP="00795B0E">
      <w:pPr>
        <w:jc w:val="center"/>
        <w:rPr>
          <w:rFonts w:ascii="Comic Sans MS" w:hAnsi="Comic Sans MS"/>
          <w:color w:val="800000"/>
          <w:sz w:val="36"/>
        </w:rPr>
      </w:pPr>
      <w:r w:rsidRPr="00B830F8">
        <w:rPr>
          <w:rFonts w:ascii="Comic Sans MS" w:hAnsi="Comic Sans MS"/>
          <w:color w:val="800000"/>
          <w:sz w:val="36"/>
        </w:rPr>
        <w:t>Mais Sobre Padrões de Projeto Básicos:</w:t>
      </w:r>
    </w:p>
    <w:p w:rsidR="000E2CCF" w:rsidRDefault="000E2CCF" w:rsidP="000A482A">
      <w:pPr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  <w:r w:rsidRPr="00BB7F0F">
        <w:rPr>
          <w:rFonts w:ascii="Comic Sans MS" w:hAnsi="Comic Sans MS"/>
          <w:color w:val="008000"/>
          <w:sz w:val="36"/>
          <w:u w:val="single"/>
          <w:lang w:val="en-US"/>
        </w:rPr>
        <w:t xml:space="preserve">Static Factory Method, </w:t>
      </w:r>
      <w:r>
        <w:rPr>
          <w:rFonts w:ascii="Comic Sans MS" w:hAnsi="Comic Sans MS"/>
          <w:color w:val="008000"/>
          <w:sz w:val="36"/>
          <w:u w:val="single"/>
          <w:lang w:val="en-US"/>
        </w:rPr>
        <w:t>Null Object,</w:t>
      </w:r>
    </w:p>
    <w:p w:rsidR="000E2CCF" w:rsidRPr="00B830F8" w:rsidRDefault="000E2CCF" w:rsidP="000A482A">
      <w:pPr>
        <w:jc w:val="center"/>
        <w:rPr>
          <w:rFonts w:ascii="Comic Sans MS" w:hAnsi="Comic Sans MS"/>
          <w:sz w:val="36"/>
        </w:rPr>
      </w:pPr>
      <w:r w:rsidRPr="00B830F8">
        <w:rPr>
          <w:rFonts w:ascii="Comic Sans MS" w:hAnsi="Comic Sans MS"/>
          <w:color w:val="008000"/>
          <w:sz w:val="36"/>
          <w:u w:val="single"/>
        </w:rPr>
        <w:t>Hook Methods e Hook Classes</w:t>
      </w:r>
    </w:p>
    <w:p w:rsidR="000E2CCF" w:rsidRPr="00B830F8" w:rsidRDefault="000E2CCF">
      <w:pPr>
        <w:rPr>
          <w:rFonts w:ascii="Comic Sans MS" w:hAnsi="Comic Sans MS"/>
        </w:rPr>
      </w:pPr>
    </w:p>
    <w:p w:rsidR="000E2CCF" w:rsidRPr="00B830F8" w:rsidRDefault="000E2CCF">
      <w:pPr>
        <w:rPr>
          <w:rFonts w:ascii="Comic Sans MS" w:hAnsi="Comic Sans MS"/>
          <w:b/>
          <w:u w:val="single"/>
        </w:rPr>
      </w:pPr>
      <w:r w:rsidRPr="00B830F8">
        <w:rPr>
          <w:rFonts w:ascii="Comic Sans MS" w:hAnsi="Comic Sans MS"/>
          <w:b/>
          <w:u w:val="single"/>
        </w:rPr>
        <w:t>Introdução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/>
        </w:rPr>
      </w:pPr>
      <w:r w:rsidRPr="00B830F8">
        <w:rPr>
          <w:rFonts w:ascii="Comic Sans MS" w:hAnsi="Comic Sans MS" w:cs="Comic Sans MS"/>
        </w:rPr>
        <w:t xml:space="preserve">O objetivo deste WebQuest é consolidar o entendimento e implementação dos seguintes padrões básicos: </w:t>
      </w:r>
      <w:r w:rsidRPr="00B830F8">
        <w:rPr>
          <w:rFonts w:ascii="Comic Sans MS" w:hAnsi="Comic Sans MS"/>
        </w:rPr>
        <w:t>Static Factory Method, Null Object, Hook Methods e Hook Classes.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/>
        </w:rPr>
      </w:pP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Arial"/>
        </w:rPr>
      </w:pPr>
      <w:r w:rsidRPr="00B830F8">
        <w:rPr>
          <w:rFonts w:ascii="Comic Sans MS" w:hAnsi="Comic Sans MS"/>
        </w:rPr>
        <w:t>Um padrão é básico se ele é usado isoladamente ou como parte de outros padrões de projeto do livro GoF [ Recurso Secundário 1]</w:t>
      </w:r>
      <w:r w:rsidRPr="00B830F8">
        <w:rPr>
          <w:rFonts w:ascii="Comic Sans MS" w:hAnsi="Comic Sans MS" w:cs="Arial"/>
        </w:rPr>
        <w:t>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Arial"/>
        </w:rPr>
      </w:pP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  <w:r w:rsidRPr="00B830F8">
        <w:rPr>
          <w:rFonts w:ascii="Comic Sans MS" w:hAnsi="Comic Sans MS" w:cs="Arial"/>
        </w:rPr>
        <w:t>Recomendo comprar o livro do Prof. Guerra [Recurso Secundário 2].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</w:p>
    <w:p w:rsidR="000E2CCF" w:rsidRPr="00F52914" w:rsidRDefault="000E2CCF" w:rsidP="00F45A8D">
      <w:pPr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Tarefa</w:t>
      </w:r>
    </w:p>
    <w:p w:rsidR="000E2CCF" w:rsidRPr="00D575D6" w:rsidRDefault="000E2CCF" w:rsidP="00D575D6">
      <w:pPr>
        <w:ind w:left="360"/>
        <w:rPr>
          <w:rFonts w:ascii="Comic Sans MS" w:hAnsi="Comic Sans MS"/>
        </w:rPr>
      </w:pPr>
      <w:r w:rsidRPr="00D575D6">
        <w:rPr>
          <w:rFonts w:ascii="Comic Sans MS" w:hAnsi="Comic Sans MS"/>
        </w:rPr>
        <w:t>Conhecer, ver exem</w:t>
      </w:r>
      <w:r>
        <w:rPr>
          <w:rFonts w:ascii="Comic Sans MS" w:hAnsi="Comic Sans MS"/>
        </w:rPr>
        <w:t>plos e exercitar o uso dos padrões de p</w:t>
      </w:r>
      <w:r w:rsidRPr="00D575D6">
        <w:rPr>
          <w:rFonts w:ascii="Comic Sans MS" w:hAnsi="Comic Sans MS"/>
        </w:rPr>
        <w:t>rojeto</w:t>
      </w:r>
      <w:r>
        <w:rPr>
          <w:rFonts w:ascii="Comic Sans MS" w:hAnsi="Comic Sans MS"/>
        </w:rPr>
        <w:t xml:space="preserve"> básicos </w:t>
      </w:r>
      <w:r w:rsidRPr="00B830F8">
        <w:rPr>
          <w:rFonts w:ascii="Comic Sans MS" w:hAnsi="Comic Sans MS"/>
        </w:rPr>
        <w:t>Static Factory Method, Null Object, Hook Methods e Hook Classes</w:t>
      </w:r>
      <w:r w:rsidRPr="00D575D6">
        <w:rPr>
          <w:rFonts w:ascii="Comic Sans MS" w:hAnsi="Comic Sans MS"/>
        </w:rPr>
        <w:t>.</w:t>
      </w:r>
    </w:p>
    <w:p w:rsidR="000E2CCF" w:rsidRPr="00F52914" w:rsidRDefault="000E2CCF">
      <w:pPr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Processo</w:t>
      </w:r>
    </w:p>
    <w:p w:rsidR="000E2CCF" w:rsidRDefault="000E2CCF" w:rsidP="00A81969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>[Com seu colega do lado/da frente/de trás]</w:t>
      </w:r>
    </w:p>
    <w:p w:rsidR="000E2CCF" w:rsidRPr="006B6394" w:rsidRDefault="000E2CCF" w:rsidP="00E7117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 w:rsidRPr="00452D3A">
        <w:rPr>
          <w:rFonts w:ascii="Comic Sans MS" w:hAnsi="Comic Sans MS"/>
          <w:color w:val="660066"/>
        </w:rPr>
        <w:t xml:space="preserve">[Recurso Primário 1] </w:t>
      </w:r>
      <w:r>
        <w:rPr>
          <w:rFonts w:ascii="Comic Sans MS" w:hAnsi="Comic Sans MS"/>
        </w:rPr>
        <w:t xml:space="preserve">Definir o que é e para que serve o padrão básico </w:t>
      </w:r>
      <w:r w:rsidRPr="00B830F8">
        <w:rPr>
          <w:rFonts w:ascii="Comic Sans MS" w:hAnsi="Comic Sans MS"/>
        </w:rPr>
        <w:t>Static Factory Method</w:t>
      </w:r>
      <w:r>
        <w:rPr>
          <w:rFonts w:ascii="Comic Sans MS" w:hAnsi="Comic Sans MS"/>
        </w:rPr>
        <w:t>, nomes alternativos e estrutura.</w:t>
      </w:r>
    </w:p>
    <w:p w:rsidR="000E2CCF" w:rsidRDefault="000E2CCF" w:rsidP="006277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6277E4">
        <w:rPr>
          <w:rFonts w:ascii="Comic Sans MS" w:hAnsi="Comic Sans MS"/>
          <w:color w:val="FF0000"/>
        </w:rPr>
        <w:t xml:space="preserve">min] </w:t>
      </w:r>
      <w:r w:rsidRPr="00452D3A">
        <w:rPr>
          <w:rFonts w:ascii="Comic Sans MS" w:hAnsi="Comic Sans MS"/>
        </w:rPr>
        <w:t>Dada</w:t>
      </w:r>
      <w:r>
        <w:rPr>
          <w:rFonts w:ascii="Comic Sans MS" w:hAnsi="Comic Sans MS"/>
        </w:rPr>
        <w:t xml:space="preserve"> a classe RandonIntGenerator, que gera números aleatórios entre  um mínimo e um máximo, implemente-a passo-a-passo:</w:t>
      </w:r>
    </w:p>
    <w:p w:rsidR="000E2CCF" w:rsidRPr="001F5D0E" w:rsidRDefault="000E2CCF" w:rsidP="001F5D0E">
      <w:pPr>
        <w:ind w:left="1080"/>
        <w:jc w:val="both"/>
        <w:rPr>
          <w:rFonts w:ascii="Comic Sans MS" w:hAnsi="Comic Sans MS"/>
        </w:rPr>
      </w:pP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class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A13BF1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RandonIntGenerator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0E2CCF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color w:val="000000"/>
          <w:sz w:val="22"/>
          <w:szCs w:val="22"/>
          <w:lang w:val="en-US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next() {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...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max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0E2CCF" w:rsidRPr="00A13BF1" w:rsidRDefault="000E2CCF" w:rsidP="00F84114">
      <w:pPr>
        <w:ind w:left="720"/>
        <w:jc w:val="both"/>
        <w:rPr>
          <w:rFonts w:ascii="Comic Sans MS" w:hAnsi="Comic Sans M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452D3A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Como os valores min e max são final, eles devem ser inicializados na declaração ou via construtor. Vamos inicializar por meio de um construtor!</w:t>
      </w:r>
    </w:p>
    <w:p w:rsidR="000E2CCF" w:rsidRPr="00B830F8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  <w:t>public</w:t>
      </w:r>
      <w:r w:rsidRPr="00B830F8">
        <w:rPr>
          <w:rFonts w:ascii="Monaco" w:hAnsi="Monaco" w:cs="Monaco"/>
          <w:color w:val="000000"/>
          <w:sz w:val="22"/>
          <w:szCs w:val="22"/>
        </w:rPr>
        <w:t xml:space="preserve"> RandonIntGenerator(</w:t>
      </w: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</w:rPr>
        <w:t xml:space="preserve"> min,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</w:rPr>
        <w:t xml:space="preserve"> max) {</w:t>
      </w:r>
    </w:p>
    <w:p w:rsidR="000E2CCF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min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min;</w:t>
      </w:r>
    </w:p>
    <w:p w:rsidR="000E2CCF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max;</w:t>
      </w:r>
    </w:p>
    <w:p w:rsidR="000E2CCF" w:rsidRPr="00B830F8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F84114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Crie um novo construtor, supondo que o valor min é fornecido e o valor max é o maior valor inteiro do Java (</w:t>
      </w:r>
      <w:r w:rsidRPr="00F84114">
        <w:rPr>
          <w:rFonts w:ascii="Consolas" w:hAnsi="Consolas"/>
          <w:color w:val="000000"/>
          <w:szCs w:val="30"/>
          <w:shd w:val="clear" w:color="auto" w:fill="FFFFFF"/>
        </w:rPr>
        <w:t>Integer.MAX_VALUE</w:t>
      </w:r>
      <w:r>
        <w:rPr>
          <w:rFonts w:ascii="Comic Sans MS" w:hAnsi="Comic Sans MS"/>
        </w:rPr>
        <w:t>)!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public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</w:t>
      </w:r>
      <w:r w:rsidRPr="00B830F8">
        <w:rPr>
          <w:rFonts w:ascii="Monaco" w:hAnsi="Monaco" w:cs="Monaco"/>
          <w:color w:val="000000"/>
          <w:sz w:val="22"/>
          <w:szCs w:val="22"/>
          <w:highlight w:val="lightGray"/>
          <w:lang w:val="sv-SE"/>
        </w:rPr>
        <w:t>RandonIntGenerator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(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min) {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.</w:t>
      </w:r>
      <w:r w:rsidRPr="00B830F8">
        <w:rPr>
          <w:rFonts w:ascii="Monaco" w:hAnsi="Monaco" w:cs="Monaco"/>
          <w:color w:val="0000C0"/>
          <w:sz w:val="22"/>
          <w:szCs w:val="22"/>
          <w:lang w:val="sv-SE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= min;</w:t>
      </w:r>
    </w:p>
    <w:p w:rsidR="000E2CCF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Integer.</w:t>
      </w:r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MAX_VALUE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F84114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Crie um novo construtor, supondo que o valor max é fornecido e o valor min é o menor valor inteiro do Java (</w:t>
      </w:r>
      <w:r w:rsidRPr="00F84114">
        <w:rPr>
          <w:rFonts w:ascii="Consolas" w:hAnsi="Consolas"/>
          <w:color w:val="000000"/>
          <w:szCs w:val="30"/>
          <w:shd w:val="clear" w:color="auto" w:fill="FFFFFF"/>
        </w:rPr>
        <w:t>Integer.</w:t>
      </w:r>
      <w:r>
        <w:rPr>
          <w:rFonts w:ascii="Consolas" w:hAnsi="Consolas"/>
          <w:color w:val="000000"/>
          <w:szCs w:val="30"/>
          <w:shd w:val="clear" w:color="auto" w:fill="FFFFFF"/>
        </w:rPr>
        <w:t>MIN</w:t>
      </w:r>
      <w:r w:rsidRPr="00F84114">
        <w:rPr>
          <w:rFonts w:ascii="Consolas" w:hAnsi="Consolas"/>
          <w:color w:val="000000"/>
          <w:szCs w:val="30"/>
          <w:shd w:val="clear" w:color="auto" w:fill="FFFFFF"/>
        </w:rPr>
        <w:t>_VALUE</w:t>
      </w:r>
      <w:r>
        <w:rPr>
          <w:rFonts w:ascii="Comic Sans MS" w:hAnsi="Comic Sans MS"/>
        </w:rPr>
        <w:t>)!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  <w:t>public</w:t>
      </w:r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830F8">
        <w:rPr>
          <w:rFonts w:ascii="Monaco" w:hAnsi="Monaco" w:cs="Monaco"/>
          <w:color w:val="000000"/>
          <w:sz w:val="22"/>
          <w:szCs w:val="22"/>
          <w:u w:val="single"/>
        </w:rPr>
        <w:t>RandonIntGenerator(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u w:val="single"/>
        </w:rPr>
        <w:t xml:space="preserve"> max)</w:t>
      </w:r>
      <w:r w:rsidRPr="00B830F8"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</w:rPr>
        <w:t>.</w:t>
      </w:r>
      <w:r w:rsidRPr="00B830F8">
        <w:rPr>
          <w:rFonts w:ascii="Monaco" w:hAnsi="Monaco" w:cs="Monaco"/>
          <w:color w:val="0000C0"/>
          <w:sz w:val="22"/>
          <w:szCs w:val="22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</w:rPr>
        <w:t xml:space="preserve"> = Integer.</w:t>
      </w:r>
      <w:r w:rsidRPr="00B830F8">
        <w:rPr>
          <w:rFonts w:ascii="Monaco" w:hAnsi="Monaco" w:cs="Monaco"/>
          <w:i/>
          <w:iCs/>
          <w:color w:val="0000C0"/>
          <w:sz w:val="22"/>
          <w:szCs w:val="22"/>
        </w:rPr>
        <w:t>MIN_VALUE</w:t>
      </w:r>
      <w:r w:rsidRPr="00B830F8">
        <w:rPr>
          <w:rFonts w:ascii="Monaco" w:hAnsi="Monaco" w:cs="Monaco"/>
          <w:color w:val="000000"/>
          <w:sz w:val="22"/>
          <w:szCs w:val="22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</w:rPr>
        <w:t>.</w:t>
      </w:r>
      <w:r w:rsidRPr="00B830F8">
        <w:rPr>
          <w:rFonts w:ascii="Monaco" w:hAnsi="Monaco" w:cs="Monaco"/>
          <w:color w:val="0000C0"/>
          <w:sz w:val="22"/>
          <w:szCs w:val="22"/>
        </w:rPr>
        <w:t>max</w:t>
      </w:r>
      <w:r w:rsidRPr="00B830F8">
        <w:rPr>
          <w:rFonts w:ascii="Monaco" w:hAnsi="Monaco" w:cs="Monaco"/>
          <w:color w:val="000000"/>
          <w:sz w:val="22"/>
          <w:szCs w:val="22"/>
        </w:rPr>
        <w:t xml:space="preserve"> = max;</w:t>
      </w:r>
    </w:p>
    <w:p w:rsidR="000E2CCF" w:rsidRPr="00F84114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0E2CCF" w:rsidRPr="00A15813" w:rsidRDefault="000E2CCF" w:rsidP="006B6394">
      <w:pPr>
        <w:ind w:left="1080"/>
        <w:jc w:val="both"/>
        <w:rPr>
          <w:rFonts w:ascii="Comic Sans MS" w:hAnsi="Comic Sans MS" w:cs="Comic Sans MS"/>
          <w:lang w:val="en-US"/>
        </w:rPr>
      </w:pPr>
      <w:r>
        <w:rPr>
          <w:rFonts w:ascii="Comic Sans MS" w:hAnsi="Comic Sans MS"/>
        </w:rPr>
        <w:t xml:space="preserve">Como resolver este problema? </w:t>
      </w:r>
    </w:p>
    <w:p w:rsidR="000E2CCF" w:rsidRDefault="000E2CCF" w:rsidP="006277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>Melhore a legibilidade do código abaixo:</w:t>
      </w:r>
    </w:p>
    <w:p w:rsidR="000E2CCF" w:rsidRDefault="000E2CCF" w:rsidP="00397B95">
      <w:pPr>
        <w:ind w:left="1080"/>
        <w:jc w:val="both"/>
        <w:rPr>
          <w:rFonts w:ascii="Comic Sans MS" w:hAnsi="Comic Sans M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public class Foo{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public Foo(boolean withBar){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  //...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}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}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//...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 What exactly does this mean?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color w:val="FF0000"/>
          <w:sz w:val="20"/>
          <w:szCs w:val="20"/>
          <w:lang w:val="en-US"/>
        </w:rPr>
      </w:pPr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>Foo foo = new Foo(true);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 You have to lookup the documentation to be sure.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Even if you remember that the boolean has something to do with a // Bar, you might not remember whether it specified withBar or 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 withoutBar.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ind w:left="1080"/>
        <w:jc w:val="both"/>
        <w:rPr>
          <w:rFonts w:ascii="Comic Sans MS" w:hAnsi="Comic Sans MS"/>
        </w:rPr>
      </w:pPr>
      <w:r w:rsidRPr="00397B95">
        <w:rPr>
          <w:rFonts w:ascii="Comic Sans MS" w:hAnsi="Comic Sans MS"/>
          <w:color w:val="FF0000"/>
        </w:rPr>
        <w:t>Solução</w:t>
      </w:r>
      <w:r>
        <w:rPr>
          <w:rFonts w:ascii="Comic Sans MS" w:hAnsi="Comic Sans MS"/>
          <w:color w:val="FF0000"/>
        </w:rPr>
        <w:t xml:space="preserve">: 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color w:val="008000"/>
          <w:sz w:val="20"/>
          <w:szCs w:val="20"/>
          <w:lang w:val="en-US"/>
        </w:rPr>
      </w:pPr>
    </w:p>
    <w:p w:rsidR="000E2CCF" w:rsidRPr="00D575D6" w:rsidRDefault="000E2CCF" w:rsidP="006277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 w:rsidRPr="00397B95">
        <w:rPr>
          <w:rFonts w:ascii="Comic Sans MS" w:hAnsi="Comic Sans MS"/>
          <w:color w:val="FF0000"/>
        </w:rPr>
        <w:t>[Exercício para Casa]</w:t>
      </w:r>
      <w:r>
        <w:rPr>
          <w:rFonts w:ascii="Comic Sans MS" w:hAnsi="Comic Sans MS"/>
        </w:rPr>
        <w:t xml:space="preserve"> Em [Recurso Primário 1], estende-se o gerador de inteiro do item b) para suportar inteiro, Double, Long e String. Mostrar uma implementação com </w:t>
      </w:r>
      <w:r w:rsidRPr="00B830F8">
        <w:rPr>
          <w:rFonts w:ascii="Comic Sans MS" w:hAnsi="Comic Sans MS" w:cs="Comic Sans MS"/>
        </w:rPr>
        <w:t xml:space="preserve">static factory methods </w:t>
      </w:r>
      <w:r>
        <w:rPr>
          <w:rFonts w:ascii="Comic Sans MS" w:hAnsi="Comic Sans MS"/>
        </w:rPr>
        <w:t>que resolva essa situação</w:t>
      </w:r>
    </w:p>
    <w:p w:rsidR="000E2CCF" w:rsidRDefault="000E2CCF" w:rsidP="002A2AA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trás]</w:t>
      </w:r>
      <w:r w:rsidRPr="00C912F0">
        <w:rPr>
          <w:rFonts w:ascii="Comic Sans MS" w:hAnsi="Comic Sans MS"/>
          <w:color w:val="660066"/>
        </w:rPr>
        <w:t>[Mudar de local, se for preciso]</w:t>
      </w:r>
    </w:p>
    <w:p w:rsidR="000E2CCF" w:rsidRDefault="000E2CCF" w:rsidP="002A2AA7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 xml:space="preserve">Definir o que é e para que serve o padrão básico </w:t>
      </w:r>
      <w:r w:rsidRPr="00B830F8">
        <w:rPr>
          <w:rFonts w:ascii="Comic Sans MS" w:hAnsi="Comic Sans MS"/>
        </w:rPr>
        <w:t>Null Object</w:t>
      </w:r>
      <w:r>
        <w:rPr>
          <w:rFonts w:ascii="Comic Sans MS" w:hAnsi="Comic Sans MS"/>
        </w:rPr>
        <w:t>, nomes alternativos e estrutura.</w:t>
      </w:r>
    </w:p>
    <w:p w:rsidR="000E2CCF" w:rsidRDefault="000E2CCF" w:rsidP="002A2AA7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C912F0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>Dada a classe RealCustomer abaixo,</w:t>
      </w:r>
      <w:r w:rsidRPr="00C912F0">
        <w:rPr>
          <w:rFonts w:ascii="Comic Sans MS" w:hAnsi="Comic Sans MS"/>
        </w:rPr>
        <w:t xml:space="preserve"> projetar e implementar um exemplo de aplicação simples, mostrando o antes (sem o padrão) e o depois (com o padrão)</w:t>
      </w:r>
      <w:r>
        <w:rPr>
          <w:rFonts w:ascii="Comic Sans MS" w:hAnsi="Comic Sans MS"/>
        </w:rPr>
        <w:t xml:space="preserve"> quando alguns clientes reais existem no repositório de clientes e outros ainda não fazem parte dele</w:t>
      </w:r>
      <w:r w:rsidRPr="00C912F0">
        <w:rPr>
          <w:rFonts w:ascii="Comic Sans MS" w:hAnsi="Comic Sans MS"/>
        </w:rPr>
        <w:t>!</w:t>
      </w:r>
      <w:r>
        <w:rPr>
          <w:rFonts w:ascii="Comic Sans MS" w:hAnsi="Comic Sans MS"/>
        </w:rPr>
        <w:t xml:space="preserve"> Simular tudo o que for necessário para exemplificar a necessidade do uso do Null Object, inclusive o repositório de clientes!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public class </w:t>
      </w:r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RealCustomer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public </w:t>
      </w:r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RealCustomer(String </w:t>
      </w:r>
      <w:r w:rsidRPr="00262980">
        <w:rPr>
          <w:rFonts w:ascii="Monaco" w:hAnsi="Monaco" w:cs="Monaco"/>
          <w:sz w:val="20"/>
          <w:szCs w:val="20"/>
          <w:lang w:val="en-US"/>
        </w:rPr>
        <w:t xml:space="preserve">name)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this.name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 xml:space="preserve">=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public </w:t>
      </w:r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String </w:t>
      </w:r>
      <w:r w:rsidRPr="00262980">
        <w:rPr>
          <w:rFonts w:ascii="Monaco" w:hAnsi="Monaco" w:cs="Monaco"/>
          <w:sz w:val="20"/>
          <w:szCs w:val="20"/>
          <w:lang w:val="en-US"/>
        </w:rPr>
        <w:t xml:space="preserve">getName()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return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public boolean </w:t>
      </w:r>
      <w:r w:rsidRPr="00262980">
        <w:rPr>
          <w:rFonts w:ascii="Monaco" w:hAnsi="Monaco" w:cs="Monaco"/>
          <w:sz w:val="20"/>
          <w:szCs w:val="20"/>
          <w:lang w:val="en-US"/>
        </w:rPr>
        <w:t xml:space="preserve">isNil()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return false;</w:t>
      </w:r>
    </w:p>
    <w:p w:rsidR="000E2CCF" w:rsidRDefault="000E2CCF" w:rsidP="00262980">
      <w:pPr>
        <w:ind w:left="36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0E2CCF" w:rsidRPr="00262980" w:rsidRDefault="000E2CCF" w:rsidP="00262980">
      <w:pPr>
        <w:ind w:left="360"/>
        <w:jc w:val="both"/>
        <w:rPr>
          <w:rFonts w:ascii="Comic Sans MS" w:hAnsi="Comic Sans MS"/>
        </w:rPr>
      </w:pP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Default="000E2CCF" w:rsidP="00C912F0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trás]</w:t>
      </w:r>
      <w:r w:rsidRPr="00C912F0">
        <w:rPr>
          <w:rFonts w:ascii="Comic Sans MS" w:hAnsi="Comic Sans MS"/>
          <w:color w:val="660066"/>
        </w:rPr>
        <w:t>[Mudar de local, se for preciso]</w:t>
      </w:r>
    </w:p>
    <w:p w:rsidR="000E2CCF" w:rsidRDefault="000E2CCF" w:rsidP="00C912F0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 xml:space="preserve">Definir o que é e para que serve o padrão básico </w:t>
      </w:r>
      <w:r w:rsidRPr="00B830F8">
        <w:rPr>
          <w:rFonts w:ascii="Comic Sans MS" w:hAnsi="Comic Sans MS"/>
        </w:rPr>
        <w:t>Hook Method</w:t>
      </w:r>
      <w:r>
        <w:rPr>
          <w:rFonts w:ascii="Comic Sans MS" w:hAnsi="Comic Sans MS"/>
        </w:rPr>
        <w:t xml:space="preserve">, nomes alternativos e estrutura. </w:t>
      </w:r>
      <w:r w:rsidRPr="00C912F0">
        <w:rPr>
          <w:rFonts w:ascii="Comic Sans MS" w:hAnsi="Comic Sans MS"/>
        </w:rPr>
        <w:t>[Recurso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Primário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 e 4</w:t>
      </w:r>
      <w:r w:rsidRPr="00C912F0">
        <w:rPr>
          <w:rFonts w:ascii="Comic Sans MS" w:hAnsi="Comic Sans MS"/>
        </w:rPr>
        <w:t xml:space="preserve">] </w:t>
      </w:r>
    </w:p>
    <w:p w:rsidR="000E2CCF" w:rsidRPr="00C912F0" w:rsidRDefault="000E2CCF" w:rsidP="00C912F0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C912F0">
        <w:rPr>
          <w:rFonts w:ascii="Comic Sans MS" w:hAnsi="Comic Sans MS"/>
          <w:color w:val="FF0000"/>
        </w:rPr>
        <w:t xml:space="preserve">min] </w:t>
      </w:r>
      <w:r w:rsidRPr="00C912F0">
        <w:rPr>
          <w:rFonts w:ascii="Comic Sans MS" w:hAnsi="Comic Sans MS"/>
        </w:rPr>
        <w:t>Pesquisar no [Recurso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Primário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 e 4</w:t>
      </w:r>
      <w:r w:rsidRPr="00C912F0">
        <w:rPr>
          <w:rFonts w:ascii="Comic Sans MS" w:hAnsi="Comic Sans MS"/>
        </w:rPr>
        <w:t>] ou em qualquer outra fonte e projetar e implementar um exemplo de aplicação simples, mostrando o antes (sem o padrão) e o depois (com o padrão)!</w:t>
      </w:r>
      <w:r>
        <w:rPr>
          <w:rFonts w:ascii="Comic Sans MS" w:hAnsi="Comic Sans MS"/>
        </w:rPr>
        <w:t xml:space="preserve"> </w:t>
      </w:r>
    </w:p>
    <w:p w:rsidR="000E2CCF" w:rsidRPr="00EC57F1" w:rsidRDefault="000E2CCF" w:rsidP="00F10382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trás]</w:t>
      </w:r>
      <w:r w:rsidRPr="00C912F0">
        <w:rPr>
          <w:rFonts w:ascii="Comic Sans MS" w:hAnsi="Comic Sans MS"/>
          <w:color w:val="660066"/>
        </w:rPr>
        <w:t>[Mudar de local, se for preciso]</w:t>
      </w:r>
    </w:p>
    <w:p w:rsidR="000E2CCF" w:rsidRPr="00F63294" w:rsidRDefault="000E2CCF" w:rsidP="00F6329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 w:rsidRPr="00F63294">
        <w:rPr>
          <w:rFonts w:ascii="Comic Sans MS" w:hAnsi="Comic Sans MS"/>
          <w:color w:val="FF0000"/>
        </w:rPr>
        <w:t xml:space="preserve">[07min] </w:t>
      </w:r>
      <w:r w:rsidRPr="00F63294">
        <w:rPr>
          <w:rFonts w:ascii="Comic Sans MS" w:hAnsi="Comic Sans MS"/>
        </w:rPr>
        <w:t>Diferencie hook method de hook class, começando com um exemplo não operacional em Java que implementa um hook method e transforme-o em hook class.</w:t>
      </w:r>
    </w:p>
    <w:p w:rsidR="000E2CCF" w:rsidRPr="00F52914" w:rsidRDefault="000E2CCF" w:rsidP="006676F7">
      <w:pPr>
        <w:ind w:left="720"/>
        <w:jc w:val="both"/>
        <w:rPr>
          <w:rFonts w:ascii="Comic Sans MS" w:hAnsi="Comic Sans MS"/>
        </w:rPr>
      </w:pPr>
    </w:p>
    <w:p w:rsidR="000E2CCF" w:rsidRPr="004E6269" w:rsidRDefault="000E2CCF" w:rsidP="004E6269">
      <w:pPr>
        <w:jc w:val="both"/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Recursos Primários</w:t>
      </w:r>
    </w:p>
    <w:p w:rsidR="000E2CCF" w:rsidRDefault="000E2CCF" w:rsidP="00B830F8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B830F8">
        <w:rPr>
          <w:rFonts w:ascii="Comic Sans MS" w:hAnsi="Comic Sans MS"/>
          <w:lang w:val="en-US"/>
        </w:rPr>
        <w:t xml:space="preserve">[Static Factory Method] </w:t>
      </w:r>
      <w:r>
        <w:rPr>
          <w:rFonts w:ascii="Comic Sans MS" w:hAnsi="Comic Sans MS"/>
          <w:lang w:val="en-US"/>
        </w:rPr>
        <w:t xml:space="preserve"> </w:t>
      </w:r>
      <w:hyperlink r:id="rId5" w:history="1">
        <w:r w:rsidRPr="00F372F4">
          <w:rPr>
            <w:rStyle w:val="Hyperlink"/>
            <w:rFonts w:ascii="Comic Sans MS" w:hAnsi="Comic Sans MS"/>
            <w:lang w:val="en-US"/>
          </w:rPr>
          <w:t>http://jlordiales.me/2012/12/26/static-factory-methods-vs-traditional-constructors/</w:t>
        </w:r>
      </w:hyperlink>
      <w:r>
        <w:rPr>
          <w:rFonts w:ascii="Comic Sans MS" w:hAnsi="Comic Sans MS"/>
          <w:lang w:val="en-US"/>
        </w:rPr>
        <w:t xml:space="preserve">  </w:t>
      </w:r>
    </w:p>
    <w:p w:rsidR="000E2CCF" w:rsidRPr="00B830F8" w:rsidRDefault="000E2CCF" w:rsidP="00B830F8">
      <w:pPr>
        <w:pStyle w:val="ListParagraph"/>
        <w:ind w:left="360" w:firstLine="360"/>
        <w:jc w:val="both"/>
        <w:rPr>
          <w:rFonts w:ascii="Comic Sans MS" w:hAnsi="Comic Sans MS"/>
          <w:lang w:val="nb-NO"/>
        </w:rPr>
      </w:pPr>
      <w:r w:rsidRPr="00B830F8">
        <w:rPr>
          <w:rFonts w:ascii="Comic Sans MS" w:hAnsi="Comic Sans MS"/>
          <w:lang w:val="nb-NO"/>
        </w:rPr>
        <w:t xml:space="preserve">(former link: </w:t>
      </w:r>
      <w:hyperlink r:id="rId6" w:history="1">
        <w:r w:rsidRPr="00B830F8">
          <w:rPr>
            <w:rFonts w:ascii="Comic Sans MS" w:hAnsi="Comic Sans MS" w:cs="Arial"/>
            <w:lang w:val="nb-NO"/>
          </w:rPr>
          <w:t>http://jlordiales.wordpress.com</w:t>
        </w:r>
      </w:hyperlink>
      <w:r w:rsidRPr="00B830F8">
        <w:rPr>
          <w:rFonts w:ascii="Comic Sans MS" w:hAnsi="Comic Sans MS"/>
          <w:lang w:val="nb-NO"/>
        </w:rPr>
        <w:t>)</w:t>
      </w:r>
    </w:p>
    <w:p w:rsidR="000E2CCF" w:rsidRPr="00A7027C" w:rsidRDefault="000E2CCF" w:rsidP="00A7027C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C912F0">
        <w:rPr>
          <w:rFonts w:ascii="Comic Sans MS" w:hAnsi="Comic Sans MS" w:cs="Comic Sans MS"/>
          <w:lang w:val="en-US"/>
        </w:rPr>
        <w:t>[Null</w:t>
      </w:r>
      <w:r>
        <w:rPr>
          <w:rFonts w:ascii="Comic Sans MS" w:hAnsi="Comic Sans MS" w:cs="Comic Sans MS"/>
          <w:lang w:val="en-US"/>
        </w:rPr>
        <w:t xml:space="preserve"> </w:t>
      </w:r>
      <w:r w:rsidRPr="00C912F0">
        <w:rPr>
          <w:rFonts w:ascii="Comic Sans MS" w:hAnsi="Comic Sans MS" w:cs="Comic Sans MS"/>
          <w:lang w:val="en-US"/>
        </w:rPr>
        <w:t xml:space="preserve">Object] </w:t>
      </w:r>
      <w:r w:rsidRPr="00A7027C">
        <w:rPr>
          <w:rFonts w:ascii="Comic Sans MS" w:hAnsi="Comic Sans MS" w:cs="Comic Sans MS"/>
          <w:lang w:val="en-US"/>
        </w:rPr>
        <w:t>https://sourcemaking.com/design_patterns/null_object</w:t>
      </w:r>
      <w:r>
        <w:rPr>
          <w:rFonts w:ascii="Comic Sans MS" w:hAnsi="Comic Sans MS" w:cs="Comic Sans MS"/>
          <w:lang w:val="en-US"/>
        </w:rPr>
        <w:t xml:space="preserve"> </w:t>
      </w:r>
    </w:p>
    <w:p w:rsidR="000E2CCF" w:rsidRPr="00A7027C" w:rsidRDefault="000E2CCF" w:rsidP="00A7027C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</w:rPr>
      </w:pPr>
      <w:r w:rsidRPr="00A7027C">
        <w:rPr>
          <w:rFonts w:ascii="Comic Sans MS" w:hAnsi="Comic Sans MS"/>
        </w:rPr>
        <w:t>PDF</w:t>
      </w:r>
      <w:r>
        <w:rPr>
          <w:rFonts w:ascii="Comic Sans MS" w:hAnsi="Comic Sans MS"/>
        </w:rPr>
        <w:t xml:space="preserve"> com arquivo do link desativado</w:t>
      </w:r>
      <w:r w:rsidRPr="00A7027C">
        <w:rPr>
          <w:rFonts w:ascii="Comic Sans MS" w:hAnsi="Comic Sans MS"/>
        </w:rPr>
        <w:t xml:space="preserve"> </w:t>
      </w:r>
      <w:hyperlink r:id="rId7" w:history="1">
        <w:r w:rsidRPr="00A7027C">
          <w:rPr>
            <w:rFonts w:ascii="Comic Sans MS" w:hAnsi="Comic Sans MS" w:cs="Arial"/>
          </w:rPr>
          <w:t>https://www.cs.oberlin.edu/~jwalker/nullObjPattern/</w:t>
        </w:r>
      </w:hyperlink>
      <w:r>
        <w:t xml:space="preserve"> </w:t>
      </w:r>
      <w:r w:rsidRPr="00B830F8">
        <w:rPr>
          <w:rFonts w:ascii="Comic Sans MS" w:hAnsi="Comic Sans MS" w:cs="Comic Sans MS"/>
          <w:color w:val="FF0000"/>
        </w:rPr>
        <w:t>[TIDIA – Semana 09]</w:t>
      </w:r>
      <w:r>
        <w:t xml:space="preserve"> </w:t>
      </w:r>
    </w:p>
    <w:p w:rsidR="000E2CCF" w:rsidRPr="00B830F8" w:rsidRDefault="000E2CCF" w:rsidP="00B932BD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</w:rPr>
      </w:pPr>
      <w:r w:rsidRPr="00B830F8">
        <w:rPr>
          <w:rFonts w:ascii="Comic Sans MS" w:hAnsi="Comic Sans MS"/>
        </w:rPr>
        <w:t xml:space="preserve">[Hook Methods 1] Hook Methods—Livro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0E2CCF" w:rsidRPr="005D14B6" w:rsidRDefault="000E2CCF" w:rsidP="00B932BD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5D14B6">
        <w:rPr>
          <w:rFonts w:ascii="Comic Sans MS" w:hAnsi="Comic Sans MS" w:cs="Comic Sans MS"/>
          <w:lang w:val="en-US"/>
        </w:rPr>
        <w:t>[Hook Methods 2]</w:t>
      </w:r>
      <w:r w:rsidRPr="005D14B6">
        <w:rPr>
          <w:rFonts w:ascii="Comic Sans MS" w:hAnsi="Comic Sans MS" w:cs="Comic Sans MS"/>
          <w:color w:val="FF0000"/>
          <w:lang w:val="en-US"/>
        </w:rPr>
        <w:t xml:space="preserve"> </w:t>
      </w:r>
      <w:hyperlink r:id="rId8" w:history="1">
        <w:r w:rsidRPr="005D14B6">
          <w:rPr>
            <w:rFonts w:ascii="Comic Sans MS" w:hAnsi="Comic Sans MS" w:cs="Arial"/>
            <w:lang w:val="en-US"/>
          </w:rPr>
          <w:t>http://c2.com/cgi/wiki?HookMethod</w:t>
        </w:r>
      </w:hyperlink>
    </w:p>
    <w:p w:rsidR="000E2CCF" w:rsidRPr="00B830F8" w:rsidRDefault="000E2CCF" w:rsidP="00B932BD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</w:rPr>
      </w:pPr>
      <w:r w:rsidRPr="00B830F8">
        <w:rPr>
          <w:rFonts w:ascii="Comic Sans MS" w:hAnsi="Comic Sans MS"/>
        </w:rPr>
        <w:t xml:space="preserve">[Hook Classes] Hook Classes—Livro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0E2CCF" w:rsidRPr="00B830F8" w:rsidRDefault="000E2CCF" w:rsidP="00F10382">
      <w:pPr>
        <w:jc w:val="both"/>
        <w:rPr>
          <w:rFonts w:ascii="Comic Sans MS" w:hAnsi="Comic Sans MS"/>
        </w:rPr>
      </w:pPr>
    </w:p>
    <w:p w:rsidR="000E2CCF" w:rsidRPr="00F10382" w:rsidRDefault="000E2CCF" w:rsidP="00F10382">
      <w:p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b/>
          <w:u w:val="single"/>
          <w:lang w:val="en-US"/>
        </w:rPr>
        <w:t>Recursos Secundários</w:t>
      </w:r>
    </w:p>
    <w:p w:rsidR="000E2CCF" w:rsidRPr="009811F1" w:rsidRDefault="000E2CCF" w:rsidP="001B1B4C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lang w:val="en-US"/>
        </w:rPr>
      </w:pPr>
      <w:r w:rsidRPr="001B1B4C">
        <w:rPr>
          <w:rFonts w:ascii="Comic Sans MS" w:hAnsi="Comic Sans MS" w:cs="Comic Sans MS"/>
          <w:lang w:val="en-US"/>
        </w:rPr>
        <w:t xml:space="preserve">Gamma, Erich; Richard Helm, Ralph Johnson, and John Vlissides (1995). Design Patterns: Elements of Reusable Object-Oriented Software. Addison-Wesley. [“Gang of Four” or </w:t>
      </w:r>
      <w:r w:rsidRPr="001B1B4C">
        <w:rPr>
          <w:rFonts w:ascii="Comic Sans MS" w:hAnsi="Comic Sans MS" w:cs="Comic Sans MS"/>
          <w:color w:val="FF0000"/>
          <w:lang w:val="en-US"/>
        </w:rPr>
        <w:t>GoF</w:t>
      </w:r>
      <w:r w:rsidRPr="001B1B4C">
        <w:rPr>
          <w:rFonts w:ascii="Comic Sans MS" w:hAnsi="Comic Sans MS" w:cs="Comic Sans MS"/>
          <w:lang w:val="en-US"/>
        </w:rPr>
        <w:t>]</w:t>
      </w:r>
    </w:p>
    <w:p w:rsidR="000E2CCF" w:rsidRPr="00DC7EF7" w:rsidRDefault="000E2CCF" w:rsidP="001B1B4C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lang w:val="en-US"/>
        </w:rPr>
      </w:pPr>
      <w:r w:rsidRPr="00B830F8">
        <w:rPr>
          <w:rFonts w:ascii="Comic Sans MS" w:hAnsi="Comic Sans MS" w:cs="Times"/>
          <w:szCs w:val="26"/>
        </w:rPr>
        <w:t xml:space="preserve">Eduardo Guerra. Design Patterns com Java: Projeto Orientado a Objetos Guiado por Padrões. </w:t>
      </w:r>
      <w:smartTag w:uri="urn:schemas-microsoft-com:office:smarttags" w:element="place">
        <w:smartTag w:uri="urn:schemas-microsoft-com:office:smarttags" w:element="City">
          <w:r w:rsidRPr="009811F1">
            <w:rPr>
              <w:rFonts w:ascii="Comic Sans MS" w:hAnsi="Comic Sans MS" w:cs="Times"/>
              <w:szCs w:val="26"/>
              <w:lang w:val="en-US"/>
            </w:rPr>
            <w:t>São Paulo</w:t>
          </w:r>
        </w:smartTag>
      </w:smartTag>
      <w:r w:rsidRPr="009811F1">
        <w:rPr>
          <w:rFonts w:ascii="Comic Sans MS" w:hAnsi="Comic Sans MS" w:cs="Times"/>
          <w:szCs w:val="26"/>
          <w:lang w:val="en-US"/>
        </w:rPr>
        <w:t>: Casa do Código, 2013. [ISBN 978-85-66250-11-4]</w:t>
      </w:r>
      <w:r w:rsidRPr="009811F1">
        <w:rPr>
          <w:rFonts w:ascii="Comic Sans MS" w:hAnsi="Comic Sans MS" w:cs="Times"/>
          <w:color w:val="008000"/>
          <w:szCs w:val="26"/>
          <w:lang w:val="en-US"/>
        </w:rPr>
        <w:t>[e-Book R$ 29,90]</w:t>
      </w:r>
    </w:p>
    <w:p w:rsidR="000E2CCF" w:rsidRDefault="000E2CCF" w:rsidP="001B1B4C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 w:rsidRPr="00DC7EF7">
        <w:rPr>
          <w:rFonts w:ascii="Comic Sans MS" w:hAnsi="Comic Sans MS"/>
        </w:rPr>
        <w:t>Null Object apresentado como refatoraç</w:t>
      </w:r>
      <w:r>
        <w:rPr>
          <w:rFonts w:ascii="Comic Sans MS" w:hAnsi="Comic Sans MS"/>
        </w:rPr>
        <w:t xml:space="preserve">ão: </w:t>
      </w:r>
      <w:hyperlink r:id="rId9" w:history="1">
        <w:r w:rsidRPr="00F372F4">
          <w:rPr>
            <w:rStyle w:val="Hyperlink"/>
            <w:rFonts w:ascii="Comic Sans MS" w:hAnsi="Comic Sans MS"/>
          </w:rPr>
          <w:t>http://www.refactoring.com/catalog/introduceNullObject.html</w:t>
        </w:r>
      </w:hyperlink>
    </w:p>
    <w:p w:rsidR="000E2CCF" w:rsidRDefault="000E2CCF" w:rsidP="00DC7EF7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Null Object é chamdo de “Special Case” no catalogo “</w:t>
      </w:r>
      <w:r w:rsidRPr="00DC7EF7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AA” do Fowler: </w:t>
      </w:r>
      <w:hyperlink r:id="rId10" w:history="1">
        <w:r w:rsidRPr="00F372F4">
          <w:rPr>
            <w:rStyle w:val="Hyperlink"/>
            <w:rFonts w:ascii="Comic Sans MS" w:hAnsi="Comic Sans MS"/>
          </w:rPr>
          <w:t>http://martinfowler.com/eaaCatalog/specialCase.html</w:t>
        </w:r>
      </w:hyperlink>
    </w:p>
    <w:p w:rsidR="000E2CCF" w:rsidRPr="00DC7EF7" w:rsidRDefault="000E2CCF" w:rsidP="00A7027C">
      <w:pPr>
        <w:pStyle w:val="ListParagraph"/>
        <w:ind w:left="360"/>
        <w:jc w:val="both"/>
        <w:rPr>
          <w:rFonts w:ascii="Comic Sans MS" w:hAnsi="Comic Sans MS"/>
        </w:rPr>
      </w:pPr>
    </w:p>
    <w:p w:rsidR="000E2CCF" w:rsidRPr="00DC7EF7" w:rsidRDefault="000E2CCF" w:rsidP="00446F7B">
      <w:pPr>
        <w:jc w:val="both"/>
        <w:rPr>
          <w:rFonts w:ascii="Comic Sans MS" w:hAnsi="Comic Sans MS"/>
        </w:rPr>
      </w:pPr>
    </w:p>
    <w:p w:rsidR="000E2CCF" w:rsidRPr="00DC7EF7" w:rsidRDefault="000E2CCF" w:rsidP="00A81969">
      <w:pPr>
        <w:jc w:val="both"/>
        <w:rPr>
          <w:rFonts w:ascii="Comic Sans MS" w:hAnsi="Comic Sans MS"/>
        </w:rPr>
      </w:pPr>
    </w:p>
    <w:sectPr w:rsidR="000E2CCF" w:rsidRPr="00DC7EF7" w:rsidSect="00795B0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97A4B6B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E0575A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2E05F60"/>
    <w:multiLevelType w:val="hybridMultilevel"/>
    <w:tmpl w:val="00000001"/>
    <w:lvl w:ilvl="0" w:tplc="00000001">
      <w:start w:val="1"/>
      <w:numFmt w:val="bullet"/>
      <w:lvlText w:val=""/>
      <w:lvlJc w:val="left"/>
      <w:pPr>
        <w:ind w:left="58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32483BA7"/>
    <w:multiLevelType w:val="hybridMultilevel"/>
    <w:tmpl w:val="6460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2196EA4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2AF1971"/>
    <w:multiLevelType w:val="hybridMultilevel"/>
    <w:tmpl w:val="80B2B7B6"/>
    <w:lvl w:ilvl="0" w:tplc="945E732C">
      <w:start w:val="12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DC7246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F734E7B"/>
    <w:multiLevelType w:val="hybridMultilevel"/>
    <w:tmpl w:val="FBB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B0E"/>
    <w:rsid w:val="000A2A88"/>
    <w:rsid w:val="000A482A"/>
    <w:rsid w:val="000C197F"/>
    <w:rsid w:val="000E2CCF"/>
    <w:rsid w:val="00134E51"/>
    <w:rsid w:val="00140585"/>
    <w:rsid w:val="00192889"/>
    <w:rsid w:val="001B1B4C"/>
    <w:rsid w:val="001E1DDB"/>
    <w:rsid w:val="001F5D0E"/>
    <w:rsid w:val="00201576"/>
    <w:rsid w:val="00262980"/>
    <w:rsid w:val="00283836"/>
    <w:rsid w:val="00295DAD"/>
    <w:rsid w:val="002A2AA7"/>
    <w:rsid w:val="00327339"/>
    <w:rsid w:val="00397B95"/>
    <w:rsid w:val="003D0A40"/>
    <w:rsid w:val="003F4BE1"/>
    <w:rsid w:val="00431E60"/>
    <w:rsid w:val="00446F7B"/>
    <w:rsid w:val="00452D3A"/>
    <w:rsid w:val="004D084A"/>
    <w:rsid w:val="004E6269"/>
    <w:rsid w:val="00513465"/>
    <w:rsid w:val="00531862"/>
    <w:rsid w:val="005D14B6"/>
    <w:rsid w:val="00614AED"/>
    <w:rsid w:val="006277E4"/>
    <w:rsid w:val="00640E61"/>
    <w:rsid w:val="00652850"/>
    <w:rsid w:val="006676F7"/>
    <w:rsid w:val="0069530D"/>
    <w:rsid w:val="006B6394"/>
    <w:rsid w:val="007040B3"/>
    <w:rsid w:val="0072761B"/>
    <w:rsid w:val="00751002"/>
    <w:rsid w:val="007527F8"/>
    <w:rsid w:val="00790017"/>
    <w:rsid w:val="00793A94"/>
    <w:rsid w:val="00795B0E"/>
    <w:rsid w:val="00827F8E"/>
    <w:rsid w:val="00844623"/>
    <w:rsid w:val="00852CEE"/>
    <w:rsid w:val="00893A68"/>
    <w:rsid w:val="00921DDD"/>
    <w:rsid w:val="00963150"/>
    <w:rsid w:val="009811F1"/>
    <w:rsid w:val="009B7719"/>
    <w:rsid w:val="009D6311"/>
    <w:rsid w:val="00A13BF1"/>
    <w:rsid w:val="00A15813"/>
    <w:rsid w:val="00A33E70"/>
    <w:rsid w:val="00A7027C"/>
    <w:rsid w:val="00A74075"/>
    <w:rsid w:val="00A81969"/>
    <w:rsid w:val="00A9420A"/>
    <w:rsid w:val="00AA7FB1"/>
    <w:rsid w:val="00AD5963"/>
    <w:rsid w:val="00AF35B4"/>
    <w:rsid w:val="00B6649E"/>
    <w:rsid w:val="00B67C75"/>
    <w:rsid w:val="00B830F8"/>
    <w:rsid w:val="00B932BD"/>
    <w:rsid w:val="00BB36DC"/>
    <w:rsid w:val="00BB7F0F"/>
    <w:rsid w:val="00C912F0"/>
    <w:rsid w:val="00CA6D79"/>
    <w:rsid w:val="00CC1EEA"/>
    <w:rsid w:val="00D575D6"/>
    <w:rsid w:val="00D77914"/>
    <w:rsid w:val="00DC37EA"/>
    <w:rsid w:val="00DC7EF7"/>
    <w:rsid w:val="00E22757"/>
    <w:rsid w:val="00E71174"/>
    <w:rsid w:val="00EC57F1"/>
    <w:rsid w:val="00EE3E3C"/>
    <w:rsid w:val="00F10382"/>
    <w:rsid w:val="00F372F4"/>
    <w:rsid w:val="00F45A8D"/>
    <w:rsid w:val="00F52914"/>
    <w:rsid w:val="00F63294"/>
    <w:rsid w:val="00F84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Code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95B0E"/>
    <w:pPr>
      <w:ind w:left="720"/>
      <w:contextualSpacing/>
    </w:pPr>
  </w:style>
  <w:style w:type="table" w:styleId="TableGrid">
    <w:name w:val="Table Grid"/>
    <w:basedOn w:val="TableNormal"/>
    <w:uiPriority w:val="99"/>
    <w:rsid w:val="00AD596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46F7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E1DDB"/>
    <w:rPr>
      <w:rFonts w:cs="Times New Roman"/>
      <w:color w:val="800080"/>
      <w:u w:val="single"/>
    </w:rPr>
  </w:style>
  <w:style w:type="character" w:styleId="HTMLCode">
    <w:name w:val="HTML Code"/>
    <w:basedOn w:val="DefaultParagraphFont"/>
    <w:uiPriority w:val="99"/>
    <w:rsid w:val="00452D3A"/>
    <w:rPr>
      <w:rFonts w:ascii="Courier" w:eastAsia="Times New Roman" w:hAnsi="Courier" w:cs="Courier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2.com/cgi/wiki?Hook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oberlin.edu/~jwalker/nullObjPatte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lordiales.wordpress.com/2012/12/26/static-factory-methods-vs-traditional-constructo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lordiales.me/2012/12/26/static-factory-methods-vs-traditional-constructors/" TargetMode="External"/><Relationship Id="rId10" Type="http://schemas.openxmlformats.org/officeDocument/2006/relationships/hyperlink" Target="http://martinfowler.com/eaaCatalog/specialC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factoring.com/catalog/introduceNull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</TotalTime>
  <Pages>4</Pages>
  <Words>842</Words>
  <Characters>4551</Characters>
  <Application>Microsoft Office Outlook</Application>
  <DocSecurity>0</DocSecurity>
  <Lines>0</Lines>
  <Paragraphs>0</Paragraphs>
  <ScaleCrop>false</ScaleCrop>
  <Company>ITA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WebQuest</dc:title>
  <dc:subject/>
  <dc:creator>Clovis Torres Fernandes</dc:creator>
  <cp:keywords/>
  <dc:description/>
  <cp:lastModifiedBy>ITA</cp:lastModifiedBy>
  <cp:revision>4</cp:revision>
  <cp:lastPrinted>2014-09-29T11:36:00Z</cp:lastPrinted>
  <dcterms:created xsi:type="dcterms:W3CDTF">2015-10-05T16:55:00Z</dcterms:created>
  <dcterms:modified xsi:type="dcterms:W3CDTF">2015-10-05T17:35:00Z</dcterms:modified>
</cp:coreProperties>
</file>